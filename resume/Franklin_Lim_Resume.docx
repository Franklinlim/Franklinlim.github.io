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572ECC1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C84E368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1D3AB23" wp14:editId="70594065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C06C60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6507EB">
              <w:t>F</w:t>
            </w:r>
          </w:p>
          <w:p w14:paraId="2114E5B9" w14:textId="77777777" w:rsidR="00A50939" w:rsidRPr="00906BEE" w:rsidRDefault="00CC3E1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089DA477ECE142249E3AEB3EE3BDE92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39BDB4FC" w14:textId="4067D4D9" w:rsidR="002C2CDD" w:rsidRPr="00906BEE" w:rsidRDefault="006507EB" w:rsidP="006507EB">
            <w:r>
              <w:t>Seeking to gain knowledge and experience in a high-level professional environment</w:t>
            </w:r>
            <w:r w:rsidR="00CC3E17">
              <w:t>.</w:t>
            </w:r>
          </w:p>
          <w:p w14:paraId="3DD50C07" w14:textId="77777777" w:rsidR="002C2CDD" w:rsidRPr="00906BEE" w:rsidRDefault="00CC3E1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03888DF39E84D8FB310916DE6C4C7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13B3246" w14:textId="6A8B791D" w:rsidR="00741125" w:rsidRDefault="006C2DC0" w:rsidP="00741125">
            <w:r>
              <w:t>Proficient in C++ and C# with knowledge of other programming languages including</w:t>
            </w:r>
            <w:r w:rsidR="00203ABC">
              <w:t xml:space="preserve"> Python,</w:t>
            </w:r>
            <w:r>
              <w:t xml:space="preserve"> </w:t>
            </w:r>
            <w:r w:rsidR="003F206F">
              <w:t>Java,</w:t>
            </w:r>
            <w:r>
              <w:t xml:space="preserve"> and JavaScript etc.</w:t>
            </w:r>
          </w:p>
          <w:p w14:paraId="47047714" w14:textId="77777777" w:rsidR="006C2DC0" w:rsidRDefault="006C2DC0" w:rsidP="00741125"/>
          <w:p w14:paraId="11591754" w14:textId="68D5DEBC" w:rsidR="006C2DC0" w:rsidRPr="00906BEE" w:rsidRDefault="006C2DC0" w:rsidP="00741125">
            <w:r>
              <w:t>Have used multiple different game engines including Unity, Unreal and custom engines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8B230D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1E0BBEC" w14:textId="77777777" w:rsidR="00C612DA" w:rsidRPr="00906BEE" w:rsidRDefault="00CC3E1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45C58230D334229BB0674BBED267FC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507EB">
                        <w:t>Lim binkai franklin</w:t>
                      </w:r>
                    </w:sdtContent>
                  </w:sdt>
                </w:p>
                <w:p w14:paraId="45960E5F" w14:textId="0F924999" w:rsidR="00906BEE" w:rsidRPr="00906BEE" w:rsidRDefault="00CC3E17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700110D3DE447D1AEBC37B1E595558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507EB">
                        <w:t>Computer science student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14CC09E73D5747558E0A0D6D075FEB7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507EB">
                        <w:t>Programmer</w:t>
                      </w:r>
                      <w:r w:rsidR="00B44573">
                        <w:t xml:space="preserve"> | C++</w:t>
                      </w:r>
                    </w:sdtContent>
                  </w:sdt>
                </w:p>
              </w:tc>
            </w:tr>
          </w:tbl>
          <w:p w14:paraId="5708C29B" w14:textId="77777777" w:rsidR="002C2CDD" w:rsidRPr="00906BEE" w:rsidRDefault="00CC3E1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17240B91A5144398C692B9E573FFC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247464D" w14:textId="162B3E7C" w:rsidR="003D3EF2" w:rsidRPr="003D3EF2" w:rsidRDefault="003D3EF2" w:rsidP="003D3EF2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 Assistant</w:t>
            </w:r>
            <w:r w:rsidRPr="003D3EF2">
              <w:rPr>
                <w:sz w:val="20"/>
                <w:szCs w:val="20"/>
              </w:rPr>
              <w:t xml:space="preserve"> • </w:t>
            </w:r>
            <w:r>
              <w:rPr>
                <w:sz w:val="20"/>
                <w:szCs w:val="20"/>
              </w:rPr>
              <w:t xml:space="preserve">Digipen Institute of Technology </w:t>
            </w:r>
            <w:r w:rsidRPr="003D3EF2">
              <w:rPr>
                <w:sz w:val="20"/>
                <w:szCs w:val="20"/>
              </w:rPr>
              <w:t>• 201</w:t>
            </w:r>
            <w:r>
              <w:rPr>
                <w:sz w:val="20"/>
                <w:szCs w:val="20"/>
              </w:rPr>
              <w:t>9</w:t>
            </w:r>
            <w:r w:rsidRPr="003D3E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="009601DC">
              <w:rPr>
                <w:sz w:val="20"/>
                <w:szCs w:val="20"/>
              </w:rPr>
              <w:t>Present</w:t>
            </w:r>
          </w:p>
          <w:p w14:paraId="104E3A91" w14:textId="21DAA218" w:rsidR="003D3EF2" w:rsidRPr="003D3EF2" w:rsidRDefault="00EB36C5" w:rsidP="003D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Facilitated in conducting and assisting freshmen students in their </w:t>
            </w:r>
            <w:r w:rsidR="00E34A24">
              <w:rPr>
                <w:sz w:val="20"/>
                <w:szCs w:val="20"/>
              </w:rPr>
              <w:t>work.</w:t>
            </w:r>
          </w:p>
          <w:p w14:paraId="4FC1481D" w14:textId="79E99035" w:rsidR="00F3410B" w:rsidRPr="003D3EF2" w:rsidRDefault="00F3410B" w:rsidP="007569C1">
            <w:pPr>
              <w:pStyle w:val="Heading4"/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Programmer • Bushiroad International •</w:t>
            </w:r>
            <w:r w:rsidR="0028124A" w:rsidRPr="003D3EF2">
              <w:rPr>
                <w:sz w:val="20"/>
                <w:szCs w:val="20"/>
              </w:rPr>
              <w:t xml:space="preserve"> Sept - DeC</w:t>
            </w:r>
            <w:r w:rsidRPr="003D3EF2">
              <w:rPr>
                <w:sz w:val="20"/>
                <w:szCs w:val="20"/>
              </w:rPr>
              <w:t xml:space="preserve"> 2019</w:t>
            </w:r>
          </w:p>
          <w:p w14:paraId="3E9181DF" w14:textId="14893115" w:rsidR="00F3410B" w:rsidRPr="003D3EF2" w:rsidRDefault="00F3410B" w:rsidP="00F3410B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Pioneered in creating hyper-casual games for the company</w:t>
            </w:r>
            <w:r w:rsidR="00C66398" w:rsidRPr="003D3EF2">
              <w:rPr>
                <w:sz w:val="20"/>
                <w:szCs w:val="20"/>
              </w:rPr>
              <w:t>.</w:t>
            </w:r>
          </w:p>
          <w:p w14:paraId="061EA2FB" w14:textId="02DAC370" w:rsidR="002C2CDD" w:rsidRPr="003D3EF2" w:rsidRDefault="006C2DC0" w:rsidP="007569C1">
            <w:pPr>
              <w:pStyle w:val="Heading4"/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Programmer</w:t>
            </w:r>
            <w:r w:rsidR="002C2CDD" w:rsidRPr="003D3EF2">
              <w:rPr>
                <w:sz w:val="20"/>
                <w:szCs w:val="20"/>
              </w:rPr>
              <w:t xml:space="preserve"> • </w:t>
            </w:r>
            <w:r w:rsidRPr="003D3EF2">
              <w:rPr>
                <w:sz w:val="20"/>
                <w:szCs w:val="20"/>
              </w:rPr>
              <w:t>NCS Pte ltd</w:t>
            </w:r>
            <w:r w:rsidR="002C2CDD" w:rsidRPr="003D3EF2">
              <w:rPr>
                <w:sz w:val="20"/>
                <w:szCs w:val="20"/>
              </w:rPr>
              <w:t xml:space="preserve"> •</w:t>
            </w:r>
            <w:r w:rsidR="00AD2299" w:rsidRPr="003D3EF2">
              <w:rPr>
                <w:sz w:val="20"/>
                <w:szCs w:val="20"/>
              </w:rPr>
              <w:t xml:space="preserve"> Mar - July</w:t>
            </w:r>
            <w:r w:rsidRPr="003D3EF2">
              <w:rPr>
                <w:sz w:val="20"/>
                <w:szCs w:val="20"/>
              </w:rPr>
              <w:t xml:space="preserve"> 2016</w:t>
            </w:r>
          </w:p>
          <w:p w14:paraId="605F3586" w14:textId="77777777" w:rsidR="002C2CDD" w:rsidRPr="003D3EF2" w:rsidRDefault="00256D16" w:rsidP="007569C1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 xml:space="preserve">Worked in the backend of developing one of Singapore’s top apps. </w:t>
            </w:r>
          </w:p>
          <w:p w14:paraId="3F953451" w14:textId="77777777" w:rsidR="002C2CDD" w:rsidRPr="00906BEE" w:rsidRDefault="00CC3E1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4D5107F6BA24E57B317EF980F34296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A04CAB6" w14:textId="028E6B1E" w:rsidR="002C2CDD" w:rsidRPr="003D3EF2" w:rsidRDefault="006507EB" w:rsidP="007569C1">
            <w:pPr>
              <w:pStyle w:val="Heading4"/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Real-Time Interative Simulation</w:t>
            </w:r>
            <w:r w:rsidR="002C2CDD" w:rsidRPr="003D3EF2">
              <w:rPr>
                <w:sz w:val="20"/>
                <w:szCs w:val="20"/>
              </w:rPr>
              <w:t xml:space="preserve"> • </w:t>
            </w:r>
            <w:r w:rsidRPr="003D3EF2">
              <w:rPr>
                <w:sz w:val="20"/>
                <w:szCs w:val="20"/>
              </w:rPr>
              <w:t>2018</w:t>
            </w:r>
            <w:r w:rsidR="00485FB7" w:rsidRPr="003D3EF2">
              <w:rPr>
                <w:sz w:val="20"/>
                <w:szCs w:val="20"/>
              </w:rPr>
              <w:t xml:space="preserve"> </w:t>
            </w:r>
            <w:r w:rsidR="009601DC">
              <w:rPr>
                <w:sz w:val="20"/>
                <w:szCs w:val="20"/>
              </w:rPr>
              <w:t>–</w:t>
            </w:r>
            <w:r w:rsidR="00485FB7" w:rsidRPr="003D3EF2">
              <w:rPr>
                <w:sz w:val="20"/>
                <w:szCs w:val="20"/>
              </w:rPr>
              <w:t xml:space="preserve"> </w:t>
            </w:r>
            <w:r w:rsidR="009601DC">
              <w:rPr>
                <w:sz w:val="20"/>
                <w:szCs w:val="20"/>
              </w:rPr>
              <w:t xml:space="preserve">Present </w:t>
            </w:r>
            <w:r w:rsidR="002C2CDD" w:rsidRPr="003D3EF2">
              <w:rPr>
                <w:sz w:val="20"/>
                <w:szCs w:val="20"/>
              </w:rPr>
              <w:t xml:space="preserve">• </w:t>
            </w:r>
            <w:r w:rsidRPr="003D3EF2">
              <w:rPr>
                <w:sz w:val="20"/>
                <w:szCs w:val="20"/>
              </w:rPr>
              <w:t>Digipen Institute of Technology</w:t>
            </w:r>
          </w:p>
          <w:p w14:paraId="147DC223" w14:textId="20B8F5AC" w:rsidR="00485FB7" w:rsidRPr="003D3EF2" w:rsidRDefault="00485FB7" w:rsidP="007569C1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</w:pPr>
            <w:r w:rsidRPr="003D3EF2">
              <w:rPr>
                <w:rFonts w:asciiTheme="minorHAnsi" w:eastAsiaTheme="minorHAnsi" w:hAnsiTheme="minorHAnsi" w:cstheme="minorBidi"/>
                <w:iCs w:val="0"/>
                <w:caps w:val="0"/>
                <w:sz w:val="20"/>
                <w:szCs w:val="20"/>
              </w:rPr>
              <w:t>Dean’ List - 2020</w:t>
            </w:r>
          </w:p>
          <w:p w14:paraId="66D5ABBA" w14:textId="1CE4EA20" w:rsidR="00F3410B" w:rsidRPr="003D3EF2" w:rsidRDefault="00F3410B" w:rsidP="006C2DC0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Winner of Best 2D Graphics Technology – 2020</w:t>
            </w:r>
          </w:p>
          <w:p w14:paraId="5ECFA129" w14:textId="7C7B5799" w:rsidR="00F3410B" w:rsidRPr="003D3EF2" w:rsidRDefault="00F3410B" w:rsidP="006C2DC0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Finalist of Best Sophomore Technology - 2020</w:t>
            </w:r>
          </w:p>
          <w:p w14:paraId="2FF6FCDC" w14:textId="77777777" w:rsidR="00F3410B" w:rsidRPr="003D3EF2" w:rsidRDefault="00F3410B" w:rsidP="00F3410B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Finalist of Best Freshman Game – 2019</w:t>
            </w:r>
          </w:p>
          <w:p w14:paraId="00058987" w14:textId="14974740" w:rsidR="00F3410B" w:rsidRPr="003D3EF2" w:rsidRDefault="00256D16" w:rsidP="00C66398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 xml:space="preserve">Finalist of Best Freshman Technology </w:t>
            </w:r>
            <w:r w:rsidR="00F3410B" w:rsidRPr="003D3EF2">
              <w:rPr>
                <w:sz w:val="20"/>
                <w:szCs w:val="20"/>
              </w:rPr>
              <w:t>–</w:t>
            </w:r>
            <w:r w:rsidRPr="003D3EF2">
              <w:rPr>
                <w:sz w:val="20"/>
                <w:szCs w:val="20"/>
              </w:rPr>
              <w:t xml:space="preserve"> 2019</w:t>
            </w:r>
          </w:p>
          <w:p w14:paraId="74555925" w14:textId="77777777" w:rsidR="006C2DC0" w:rsidRPr="003D3EF2" w:rsidRDefault="006507EB" w:rsidP="007569C1">
            <w:pPr>
              <w:pStyle w:val="Heading4"/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Information Technology</w:t>
            </w:r>
            <w:r w:rsidR="002C2CDD" w:rsidRPr="003D3EF2">
              <w:rPr>
                <w:sz w:val="20"/>
                <w:szCs w:val="20"/>
              </w:rPr>
              <w:t xml:space="preserve"> • </w:t>
            </w:r>
            <w:r w:rsidRPr="003D3EF2">
              <w:rPr>
                <w:sz w:val="20"/>
                <w:szCs w:val="20"/>
              </w:rPr>
              <w:t>2013-201</w:t>
            </w:r>
            <w:r w:rsidR="006C2DC0" w:rsidRPr="003D3EF2">
              <w:rPr>
                <w:sz w:val="20"/>
                <w:szCs w:val="20"/>
              </w:rPr>
              <w:t>6</w:t>
            </w:r>
            <w:r w:rsidR="002C2CDD" w:rsidRPr="003D3EF2">
              <w:rPr>
                <w:sz w:val="20"/>
                <w:szCs w:val="20"/>
              </w:rPr>
              <w:t xml:space="preserve"> • </w:t>
            </w:r>
            <w:r w:rsidRPr="003D3EF2">
              <w:rPr>
                <w:sz w:val="20"/>
                <w:szCs w:val="20"/>
              </w:rPr>
              <w:t>Singapore polytechnic</w:t>
            </w:r>
          </w:p>
          <w:p w14:paraId="6E425978" w14:textId="0A951667" w:rsidR="006C2DC0" w:rsidRPr="003D3EF2" w:rsidRDefault="006C2DC0" w:rsidP="00C66398">
            <w:pPr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Directors Roll Award – 2015</w:t>
            </w:r>
          </w:p>
          <w:p w14:paraId="026F3201" w14:textId="77777777" w:rsidR="002C2CDD" w:rsidRPr="00906BEE" w:rsidRDefault="00CC3E17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FB01AEBD6504E76A892394FD13516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7EDE08EE" w14:textId="77777777" w:rsidR="00857BF2" w:rsidRPr="003D3EF2" w:rsidRDefault="00857BF2" w:rsidP="00857BF2">
            <w:pPr>
              <w:pStyle w:val="Heading4"/>
              <w:rPr>
                <w:sz w:val="20"/>
                <w:szCs w:val="20"/>
              </w:rPr>
            </w:pPr>
            <w:r w:rsidRPr="003D3EF2">
              <w:rPr>
                <w:sz w:val="20"/>
                <w:szCs w:val="20"/>
              </w:rPr>
              <w:t>DMIT Stars – Singapore polytechnic</w:t>
            </w:r>
          </w:p>
          <w:p w14:paraId="36188354" w14:textId="563CF4C5" w:rsidR="00F3410B" w:rsidRPr="00906BEE" w:rsidRDefault="00857BF2" w:rsidP="00F3410B">
            <w:r w:rsidRPr="003D3EF2">
              <w:rPr>
                <w:sz w:val="20"/>
                <w:szCs w:val="20"/>
              </w:rPr>
              <w:t>Helped in organizing numerous events such as open house and parents dialogue sessions.</w:t>
            </w:r>
          </w:p>
        </w:tc>
      </w:tr>
    </w:tbl>
    <w:p w14:paraId="6E7E1E40" w14:textId="77777777" w:rsidR="00B4090B" w:rsidRDefault="00B4090B" w:rsidP="00E22E87">
      <w:pPr>
        <w:pStyle w:val="NoSpacing"/>
      </w:pPr>
    </w:p>
    <w:sectPr w:rsidR="00B4090B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A946D" w14:textId="77777777" w:rsidR="008E214D" w:rsidRDefault="008E214D" w:rsidP="00713050">
      <w:pPr>
        <w:spacing w:line="240" w:lineRule="auto"/>
      </w:pPr>
      <w:r>
        <w:separator/>
      </w:r>
    </w:p>
  </w:endnote>
  <w:endnote w:type="continuationSeparator" w:id="0">
    <w:p w14:paraId="789E6E3B" w14:textId="77777777" w:rsidR="008E214D" w:rsidRDefault="008E214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4D9F3C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C0E99E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5957EC" wp14:editId="218EF75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1AABC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2CF5EE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B483BB" wp14:editId="1C2E41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0B5DB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781A7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8DD7D0" wp14:editId="1D9D104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998B2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9CCFB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D86DCE5" wp14:editId="29D51A4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D853D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43C8B0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868FD24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EC439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8E2958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78F0196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EFDA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86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422"/>
      <w:gridCol w:w="3425"/>
      <w:gridCol w:w="3425"/>
    </w:tblGrid>
    <w:tr w:rsidR="00B4090B" w14:paraId="20F9D34A" w14:textId="77777777" w:rsidTr="00B4090B">
      <w:trPr>
        <w:trHeight w:val="329"/>
      </w:trPr>
      <w:tc>
        <w:tcPr>
          <w:tcW w:w="342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A202CC" w14:textId="610D7447" w:rsidR="00B4090B" w:rsidRDefault="009D5D90" w:rsidP="00B4090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96BD9C2" wp14:editId="298DA5E5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64E330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25" w:type="dxa"/>
        </w:tcPr>
        <w:p w14:paraId="37049DFE" w14:textId="0349B090" w:rsidR="00B4090B" w:rsidRPr="00C2098A" w:rsidRDefault="00B4090B" w:rsidP="00B4090B">
          <w:pPr>
            <w:pStyle w:val="Footer"/>
            <w:rPr>
              <w:noProof/>
            </w:rPr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D073F95" wp14:editId="5A1F049B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3E772F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2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522247" w14:textId="39DD0E8C" w:rsidR="00B4090B" w:rsidRDefault="009D5D90" w:rsidP="00B4090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083F4D0" wp14:editId="1153B53E">
                    <wp:extent cx="329184" cy="329184"/>
                    <wp:effectExtent l="0" t="0" r="13970" b="13970"/>
                    <wp:docPr id="5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7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3BB43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AO+cmbMRAADk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o1wwAAANsAAAAPAAAAZHJzL2Rvd25yZXYueG1sRE9Na8JA&#10;EL0L/odlhF6kbhQq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FeaaNc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B4090B" w14:paraId="06DEBC8F" w14:textId="77777777" w:rsidTr="00B4090B">
      <w:trPr>
        <w:trHeight w:val="304"/>
      </w:trPr>
      <w:tc>
        <w:tcPr>
          <w:tcW w:w="3422" w:type="dxa"/>
          <w:tcMar>
            <w:top w:w="144" w:type="dxa"/>
            <w:left w:w="115" w:type="dxa"/>
            <w:right w:w="115" w:type="dxa"/>
          </w:tcMar>
        </w:tcPr>
        <w:p w14:paraId="3E1B7769" w14:textId="5B80FB9E" w:rsidR="00B4090B" w:rsidRPr="00197C61" w:rsidRDefault="009D5D90" w:rsidP="00B4090B">
          <w:pPr>
            <w:pStyle w:val="Footer"/>
            <w:rPr>
              <w:sz w:val="20"/>
              <w:szCs w:val="20"/>
            </w:rPr>
          </w:pPr>
          <w:r>
            <w:t>97165679</w:t>
          </w:r>
        </w:p>
      </w:tc>
      <w:tc>
        <w:tcPr>
          <w:tcW w:w="3425" w:type="dxa"/>
        </w:tcPr>
        <w:p w14:paraId="7300981B" w14:textId="77777777" w:rsidR="00B4090B" w:rsidRPr="00B4090B" w:rsidRDefault="00CC3E17" w:rsidP="00B4090B">
          <w:pPr>
            <w:pStyle w:val="Footer"/>
            <w:rPr>
              <w:sz w:val="18"/>
              <w:szCs w:val="18"/>
            </w:rPr>
          </w:pPr>
          <w:hyperlink r:id="rId1" w:history="1">
            <w:r w:rsidR="00B4090B" w:rsidRPr="00B4090B">
              <w:rPr>
                <w:rStyle w:val="Hyperlink"/>
                <w:sz w:val="18"/>
                <w:szCs w:val="18"/>
              </w:rPr>
              <w:t>franklinlim1996@hotmail.com</w:t>
            </w:r>
          </w:hyperlink>
        </w:p>
        <w:p w14:paraId="316858A0" w14:textId="78D82FED" w:rsidR="00B4090B" w:rsidRDefault="00CC3E17" w:rsidP="00B4090B">
          <w:pPr>
            <w:pStyle w:val="Footer"/>
          </w:pPr>
          <w:hyperlink r:id="rId2" w:history="1">
            <w:r w:rsidR="00B4090B" w:rsidRPr="00B4090B">
              <w:rPr>
                <w:rStyle w:val="Hyperlink"/>
                <w:sz w:val="18"/>
                <w:szCs w:val="18"/>
              </w:rPr>
              <w:t>Binkaifranklin.lim@digipen.edu</w:t>
            </w:r>
          </w:hyperlink>
        </w:p>
      </w:tc>
      <w:tc>
        <w:tcPr>
          <w:tcW w:w="3425" w:type="dxa"/>
          <w:tcMar>
            <w:top w:w="144" w:type="dxa"/>
            <w:left w:w="115" w:type="dxa"/>
            <w:right w:w="115" w:type="dxa"/>
          </w:tcMar>
        </w:tcPr>
        <w:p w14:paraId="3EC0D601" w14:textId="7E41CC56" w:rsidR="00B4090B" w:rsidRPr="00C2098A" w:rsidRDefault="00CC3E17" w:rsidP="00B4090B">
          <w:pPr>
            <w:pStyle w:val="Footer"/>
          </w:pPr>
          <w:hyperlink r:id="rId3" w:history="1">
            <w:r w:rsidR="009D5D90" w:rsidRPr="00EB02E3">
              <w:rPr>
                <w:rStyle w:val="Hyperlink"/>
                <w:sz w:val="20"/>
                <w:szCs w:val="20"/>
              </w:rPr>
              <w:t>https://www.linkedin.com/in/franklinlim1996</w:t>
            </w:r>
          </w:hyperlink>
        </w:p>
      </w:tc>
    </w:tr>
  </w:tbl>
  <w:p w14:paraId="29F46569" w14:textId="77777777" w:rsidR="00217980" w:rsidRDefault="00217980" w:rsidP="00B40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F25EA" w14:textId="77777777" w:rsidR="008E214D" w:rsidRDefault="008E214D" w:rsidP="00713050">
      <w:pPr>
        <w:spacing w:line="240" w:lineRule="auto"/>
      </w:pPr>
      <w:r>
        <w:separator/>
      </w:r>
    </w:p>
  </w:footnote>
  <w:footnote w:type="continuationSeparator" w:id="0">
    <w:p w14:paraId="626774F7" w14:textId="77777777" w:rsidR="008E214D" w:rsidRDefault="008E214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F54238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6618AE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9620109" wp14:editId="0FCE7B3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AFE768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5781B7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71B651D" w14:textId="77777777" w:rsidR="001A5CA9" w:rsidRPr="009B3C40" w:rsidRDefault="00CC3E1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F77832FA6253464CA00171425234A204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102DA28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2BC212B3" w14:textId="77777777" w:rsidR="001A5CA9" w:rsidRPr="00F207C0" w:rsidRDefault="001A5CA9" w:rsidP="001A5CA9"/>
      </w:tc>
    </w:tr>
  </w:tbl>
  <w:p w14:paraId="69E415AF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EB"/>
    <w:rsid w:val="00056737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7C61"/>
    <w:rsid w:val="001A5CA9"/>
    <w:rsid w:val="001B2AC1"/>
    <w:rsid w:val="001B403A"/>
    <w:rsid w:val="001B628F"/>
    <w:rsid w:val="001F4583"/>
    <w:rsid w:val="00203ABC"/>
    <w:rsid w:val="00217980"/>
    <w:rsid w:val="00256D16"/>
    <w:rsid w:val="00271662"/>
    <w:rsid w:val="0027404F"/>
    <w:rsid w:val="0028124A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D3EF2"/>
    <w:rsid w:val="003F206F"/>
    <w:rsid w:val="004077FB"/>
    <w:rsid w:val="004244FF"/>
    <w:rsid w:val="00424DD9"/>
    <w:rsid w:val="004305E4"/>
    <w:rsid w:val="0046104A"/>
    <w:rsid w:val="004717C5"/>
    <w:rsid w:val="00485FB7"/>
    <w:rsid w:val="004A24CC"/>
    <w:rsid w:val="00523479"/>
    <w:rsid w:val="00543DB7"/>
    <w:rsid w:val="005729B0"/>
    <w:rsid w:val="00583E4F"/>
    <w:rsid w:val="00641630"/>
    <w:rsid w:val="006507EB"/>
    <w:rsid w:val="00684488"/>
    <w:rsid w:val="006A3CE7"/>
    <w:rsid w:val="006A7746"/>
    <w:rsid w:val="006C2DC0"/>
    <w:rsid w:val="006C4C50"/>
    <w:rsid w:val="006D76B1"/>
    <w:rsid w:val="00713050"/>
    <w:rsid w:val="00741125"/>
    <w:rsid w:val="00746F7F"/>
    <w:rsid w:val="00752338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57BF2"/>
    <w:rsid w:val="0088504C"/>
    <w:rsid w:val="0089382B"/>
    <w:rsid w:val="008A1907"/>
    <w:rsid w:val="008C6BCA"/>
    <w:rsid w:val="008C7B50"/>
    <w:rsid w:val="008E214D"/>
    <w:rsid w:val="008E4B30"/>
    <w:rsid w:val="00906BEE"/>
    <w:rsid w:val="009243E7"/>
    <w:rsid w:val="009601DC"/>
    <w:rsid w:val="00985D58"/>
    <w:rsid w:val="009B3C40"/>
    <w:rsid w:val="009D5D90"/>
    <w:rsid w:val="009F7AD9"/>
    <w:rsid w:val="00A42540"/>
    <w:rsid w:val="00A50939"/>
    <w:rsid w:val="00A83413"/>
    <w:rsid w:val="00AA6A40"/>
    <w:rsid w:val="00AA75F6"/>
    <w:rsid w:val="00AD00FD"/>
    <w:rsid w:val="00AD2299"/>
    <w:rsid w:val="00AF0A8E"/>
    <w:rsid w:val="00B27019"/>
    <w:rsid w:val="00B30B1D"/>
    <w:rsid w:val="00B4090B"/>
    <w:rsid w:val="00B44573"/>
    <w:rsid w:val="00B5664D"/>
    <w:rsid w:val="00B76A83"/>
    <w:rsid w:val="00BA567D"/>
    <w:rsid w:val="00BA5B40"/>
    <w:rsid w:val="00BD0206"/>
    <w:rsid w:val="00C2098A"/>
    <w:rsid w:val="00C5444A"/>
    <w:rsid w:val="00C612DA"/>
    <w:rsid w:val="00C62C50"/>
    <w:rsid w:val="00C66398"/>
    <w:rsid w:val="00C7741E"/>
    <w:rsid w:val="00C875AB"/>
    <w:rsid w:val="00CA3DF1"/>
    <w:rsid w:val="00CA4581"/>
    <w:rsid w:val="00CC3E17"/>
    <w:rsid w:val="00CE18D5"/>
    <w:rsid w:val="00D03A14"/>
    <w:rsid w:val="00D04109"/>
    <w:rsid w:val="00D97A41"/>
    <w:rsid w:val="00DD3CF6"/>
    <w:rsid w:val="00DD6416"/>
    <w:rsid w:val="00DF4E0A"/>
    <w:rsid w:val="00E02DCD"/>
    <w:rsid w:val="00E12C60"/>
    <w:rsid w:val="00E20204"/>
    <w:rsid w:val="00E22E87"/>
    <w:rsid w:val="00E34A24"/>
    <w:rsid w:val="00E57630"/>
    <w:rsid w:val="00E86C2B"/>
    <w:rsid w:val="00EB2D52"/>
    <w:rsid w:val="00EB36C5"/>
    <w:rsid w:val="00EF7CC9"/>
    <w:rsid w:val="00F207C0"/>
    <w:rsid w:val="00F20AE5"/>
    <w:rsid w:val="00F3410B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FD0E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90B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57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franklinlim1996" TargetMode="External"/><Relationship Id="rId2" Type="http://schemas.openxmlformats.org/officeDocument/2006/relationships/hyperlink" Target="mailto:Binkaifranklin.lim@digipen.edu" TargetMode="External"/><Relationship Id="rId1" Type="http://schemas.openxmlformats.org/officeDocument/2006/relationships/hyperlink" Target="mailto:franklinlim1996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9DA477ECE142249E3AEB3EE3BD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B3490-8878-4792-8B3F-8CD49FB9FE14}"/>
      </w:docPartPr>
      <w:docPartBody>
        <w:p w:rsidR="00307A3B" w:rsidRDefault="00FB4C7D">
          <w:pPr>
            <w:pStyle w:val="089DA477ECE142249E3AEB3EE3BDE926"/>
          </w:pPr>
          <w:r w:rsidRPr="00906BEE">
            <w:t>Objective</w:t>
          </w:r>
        </w:p>
      </w:docPartBody>
    </w:docPart>
    <w:docPart>
      <w:docPartPr>
        <w:name w:val="B03888DF39E84D8FB310916DE6C4C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69D3-9B9F-468E-8760-D48744D1E755}"/>
      </w:docPartPr>
      <w:docPartBody>
        <w:p w:rsidR="00307A3B" w:rsidRDefault="00FB4C7D">
          <w:pPr>
            <w:pStyle w:val="B03888DF39E84D8FB310916DE6C4C775"/>
          </w:pPr>
          <w:r w:rsidRPr="00906BEE">
            <w:t>Skills</w:t>
          </w:r>
        </w:p>
      </w:docPartBody>
    </w:docPart>
    <w:docPart>
      <w:docPartPr>
        <w:name w:val="745C58230D334229BB0674BBED267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8B731-FF86-43DC-A32F-E69A14615C6A}"/>
      </w:docPartPr>
      <w:docPartBody>
        <w:p w:rsidR="00307A3B" w:rsidRDefault="00FB4C7D">
          <w:pPr>
            <w:pStyle w:val="745C58230D334229BB0674BBED267FC8"/>
          </w:pPr>
          <w:r>
            <w:t>Your name</w:t>
          </w:r>
        </w:p>
      </w:docPartBody>
    </w:docPart>
    <w:docPart>
      <w:docPartPr>
        <w:name w:val="8700110D3DE447D1AEBC37B1E595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86C25-558D-4191-9F1E-8092600124A2}"/>
      </w:docPartPr>
      <w:docPartBody>
        <w:p w:rsidR="00307A3B" w:rsidRDefault="00FB4C7D">
          <w:pPr>
            <w:pStyle w:val="8700110D3DE447D1AEBC37B1E595558B"/>
          </w:pPr>
          <w:r w:rsidRPr="007D6458">
            <w:t>Profession or Industry</w:t>
          </w:r>
        </w:p>
      </w:docPartBody>
    </w:docPart>
    <w:docPart>
      <w:docPartPr>
        <w:name w:val="14CC09E73D5747558E0A0D6D075FE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A8BA-54D1-413D-BCFE-4CCFA59158ED}"/>
      </w:docPartPr>
      <w:docPartBody>
        <w:p w:rsidR="00307A3B" w:rsidRDefault="00FB4C7D">
          <w:pPr>
            <w:pStyle w:val="14CC09E73D5747558E0A0D6D075FEB7D"/>
          </w:pPr>
          <w:r w:rsidRPr="007D6458">
            <w:t>Link to other online properties: Portfolio/Website/Blog</w:t>
          </w:r>
        </w:p>
      </w:docPartBody>
    </w:docPart>
    <w:docPart>
      <w:docPartPr>
        <w:name w:val="717240B91A5144398C692B9E573F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D8C47-5C44-49A4-A1B4-247E75D32DDF}"/>
      </w:docPartPr>
      <w:docPartBody>
        <w:p w:rsidR="00307A3B" w:rsidRDefault="00FB4C7D">
          <w:pPr>
            <w:pStyle w:val="717240B91A5144398C692B9E573FFCD7"/>
          </w:pPr>
          <w:r w:rsidRPr="00906BEE">
            <w:t>Experience</w:t>
          </w:r>
        </w:p>
      </w:docPartBody>
    </w:docPart>
    <w:docPart>
      <w:docPartPr>
        <w:name w:val="24D5107F6BA24E57B317EF980F342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7989-DD65-4786-9ECF-33A3D1378233}"/>
      </w:docPartPr>
      <w:docPartBody>
        <w:p w:rsidR="00307A3B" w:rsidRDefault="00FB4C7D">
          <w:pPr>
            <w:pStyle w:val="24D5107F6BA24E57B317EF980F342967"/>
          </w:pPr>
          <w:r w:rsidRPr="00906BEE">
            <w:t>Education</w:t>
          </w:r>
        </w:p>
      </w:docPartBody>
    </w:docPart>
    <w:docPart>
      <w:docPartPr>
        <w:name w:val="F77832FA6253464CA00171425234A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75597-1FC3-420C-B84D-7E21875D5DB6}"/>
      </w:docPartPr>
      <w:docPartBody>
        <w:p w:rsidR="00307A3B" w:rsidRDefault="00FB4C7D">
          <w:pPr>
            <w:pStyle w:val="F77832FA6253464CA00171425234A204"/>
          </w:pPr>
          <w:r w:rsidRPr="00906BEE">
            <w:t>School</w:t>
          </w:r>
        </w:p>
      </w:docPartBody>
    </w:docPart>
    <w:docPart>
      <w:docPartPr>
        <w:name w:val="5FB01AEBD6504E76A892394FD1351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3387-68AB-404A-BB10-0CFDD85A6B8B}"/>
      </w:docPartPr>
      <w:docPartBody>
        <w:p w:rsidR="00307A3B" w:rsidRDefault="00FB4C7D">
          <w:pPr>
            <w:pStyle w:val="5FB01AEBD6504E76A892394FD13516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7D"/>
    <w:rsid w:val="00307A3B"/>
    <w:rsid w:val="00773FA4"/>
    <w:rsid w:val="00856C99"/>
    <w:rsid w:val="00C95947"/>
    <w:rsid w:val="00F66F1B"/>
    <w:rsid w:val="00FB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DA477ECE142249E3AEB3EE3BDE926">
    <w:name w:val="089DA477ECE142249E3AEB3EE3BDE926"/>
  </w:style>
  <w:style w:type="paragraph" w:customStyle="1" w:styleId="B03888DF39E84D8FB310916DE6C4C775">
    <w:name w:val="B03888DF39E84D8FB310916DE6C4C775"/>
  </w:style>
  <w:style w:type="paragraph" w:customStyle="1" w:styleId="745C58230D334229BB0674BBED267FC8">
    <w:name w:val="745C58230D334229BB0674BBED267FC8"/>
  </w:style>
  <w:style w:type="paragraph" w:customStyle="1" w:styleId="8700110D3DE447D1AEBC37B1E595558B">
    <w:name w:val="8700110D3DE447D1AEBC37B1E595558B"/>
  </w:style>
  <w:style w:type="paragraph" w:customStyle="1" w:styleId="14CC09E73D5747558E0A0D6D075FEB7D">
    <w:name w:val="14CC09E73D5747558E0A0D6D075FEB7D"/>
  </w:style>
  <w:style w:type="paragraph" w:customStyle="1" w:styleId="717240B91A5144398C692B9E573FFCD7">
    <w:name w:val="717240B91A5144398C692B9E573FFCD7"/>
  </w:style>
  <w:style w:type="paragraph" w:customStyle="1" w:styleId="24D5107F6BA24E57B317EF980F342967">
    <w:name w:val="24D5107F6BA24E57B317EF980F342967"/>
  </w:style>
  <w:style w:type="paragraph" w:customStyle="1" w:styleId="F77832FA6253464CA00171425234A204">
    <w:name w:val="F77832FA6253464CA00171425234A204"/>
  </w:style>
  <w:style w:type="paragraph" w:customStyle="1" w:styleId="5FB01AEBD6504E76A892394FD1351604">
    <w:name w:val="5FB01AEBD6504E76A892394FD1351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student</dc:subject>
  <dc:creator/>
  <cp:keywords/>
  <dc:description>Programmer | C++</dc:description>
  <cp:lastModifiedBy/>
  <cp:revision>1</cp:revision>
  <dcterms:created xsi:type="dcterms:W3CDTF">2019-07-25T07:08:00Z</dcterms:created>
  <dcterms:modified xsi:type="dcterms:W3CDTF">2021-02-26T02:44:00Z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